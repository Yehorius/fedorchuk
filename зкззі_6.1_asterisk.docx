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11BC1EC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EB6668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C47E4B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A2DED44" w14:textId="77777777" w:rsidR="005F44A5" w:rsidRPr="00366A31" w:rsidRDefault="005F44A5">
      <w:pPr>
        <w:pStyle w:val="Standard"/>
        <w:rPr>
          <w:rFonts w:ascii="Times New Roman" w:hAnsi="Times New Roman"/>
          <w:b/>
          <w:bCs/>
          <w:sz w:val="44"/>
          <w:szCs w:val="44"/>
          <w:lang w:val="ru-RU"/>
        </w:rPr>
      </w:pPr>
    </w:p>
    <w:p w14:paraId="4EF44ABB" w14:textId="6CB76BD3" w:rsidR="005F44A5" w:rsidRPr="00366A31" w:rsidRDefault="00366A31">
      <w:pPr>
        <w:pStyle w:val="Standard"/>
        <w:jc w:val="center"/>
        <w:rPr>
          <w:b/>
          <w:bCs/>
          <w:sz w:val="44"/>
          <w:szCs w:val="44"/>
          <w:lang w:val="ru-RU"/>
        </w:rPr>
      </w:pPr>
      <w:r w:rsidRPr="00366A31">
        <w:rPr>
          <w:rFonts w:ascii="Times New Roman" w:hAnsi="Times New Roman"/>
          <w:b/>
          <w:bCs/>
          <w:sz w:val="44"/>
          <w:szCs w:val="44"/>
          <w:lang w:val="ru-RU"/>
        </w:rPr>
        <w:t>ЗВІТ</w:t>
      </w:r>
      <w:r w:rsidR="00000000" w:rsidRPr="00366A31">
        <w:rPr>
          <w:rFonts w:ascii="Times New Roman" w:hAnsi="Times New Roman"/>
          <w:b/>
          <w:bCs/>
          <w:sz w:val="44"/>
          <w:szCs w:val="44"/>
          <w:lang w:val="ru-RU"/>
        </w:rPr>
        <w:t xml:space="preserve"> №6.1</w:t>
      </w:r>
    </w:p>
    <w:p w14:paraId="2002DE92" w14:textId="77777777" w:rsidR="005F44A5" w:rsidRPr="00366A31" w:rsidRDefault="005F44A5">
      <w:pPr>
        <w:pStyle w:val="Standard"/>
        <w:jc w:val="center"/>
        <w:rPr>
          <w:rFonts w:ascii="Times New Roman" w:hAnsi="Times New Roman"/>
          <w:b/>
          <w:bCs/>
          <w:sz w:val="44"/>
          <w:szCs w:val="44"/>
          <w:lang w:val="ru-RU"/>
        </w:rPr>
      </w:pPr>
    </w:p>
    <w:p w14:paraId="29214F7F" w14:textId="4676F0C8" w:rsidR="005F44A5" w:rsidRPr="00366A31" w:rsidRDefault="00366A31">
      <w:pPr>
        <w:pStyle w:val="Standard"/>
        <w:jc w:val="center"/>
        <w:rPr>
          <w:rFonts w:ascii="Times New Roman" w:hAnsi="Times New Roman"/>
          <w:b/>
          <w:bCs/>
          <w:sz w:val="44"/>
          <w:szCs w:val="44"/>
          <w:lang w:val="ru-RU"/>
        </w:rPr>
      </w:pPr>
      <w:proofErr w:type="spellStart"/>
      <w:r w:rsidRPr="00366A31">
        <w:rPr>
          <w:rFonts w:ascii="Times New Roman" w:hAnsi="Times New Roman"/>
          <w:b/>
          <w:bCs/>
          <w:sz w:val="44"/>
          <w:szCs w:val="44"/>
          <w:lang w:val="ru-RU"/>
        </w:rPr>
        <w:t>Виконав</w:t>
      </w:r>
      <w:proofErr w:type="spellEnd"/>
      <w:r w:rsidRPr="00366A31">
        <w:rPr>
          <w:rFonts w:ascii="Times New Roman" w:hAnsi="Times New Roman"/>
          <w:b/>
          <w:bCs/>
          <w:sz w:val="44"/>
          <w:szCs w:val="44"/>
          <w:lang w:val="ru-RU"/>
        </w:rPr>
        <w:t xml:space="preserve">: Федорчук </w:t>
      </w:r>
      <w:proofErr w:type="spellStart"/>
      <w:r w:rsidRPr="00366A31">
        <w:rPr>
          <w:rFonts w:ascii="Times New Roman" w:hAnsi="Times New Roman"/>
          <w:b/>
          <w:bCs/>
          <w:sz w:val="44"/>
          <w:szCs w:val="44"/>
          <w:lang w:val="ru-RU"/>
        </w:rPr>
        <w:t>Єгор</w:t>
      </w:r>
      <w:proofErr w:type="spellEnd"/>
    </w:p>
    <w:p w14:paraId="7DF38769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9EC3E7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9848AC" w14:textId="77777777" w:rsidR="00366A31" w:rsidRDefault="00366A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E693787" w14:textId="77777777" w:rsidR="00366A31" w:rsidRDefault="00366A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49C7CD" w14:textId="77777777" w:rsidR="00366A31" w:rsidRDefault="00366A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9313A6" w14:textId="77777777" w:rsidR="00366A31" w:rsidRDefault="00366A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D76BC" w14:textId="77777777" w:rsidR="00366A31" w:rsidRDefault="00366A31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0AD9E5" w14:textId="77777777" w:rsidR="005F44A5" w:rsidRDefault="005F44A5">
      <w:pPr>
        <w:pStyle w:val="Standard"/>
        <w:ind w:start="177pt" w:firstLine="35.40pt"/>
        <w:rPr>
          <w:rFonts w:ascii="Times New Roman" w:hAnsi="Times New Roman"/>
          <w:sz w:val="28"/>
          <w:szCs w:val="28"/>
          <w:lang w:val="ru-RU"/>
        </w:rPr>
      </w:pPr>
    </w:p>
    <w:p w14:paraId="61561A8E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4596CC" w14:textId="77777777" w:rsidR="005F44A5" w:rsidRDefault="005F44A5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F75E01" w14:textId="080D7A85" w:rsidR="005F44A5" w:rsidRPr="00366A31" w:rsidRDefault="0000000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2558A316" wp14:editId="54753A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768" cy="3613708"/>
            <wp:effectExtent l="0" t="0" r="0" b="5792"/>
            <wp:wrapSquare wrapText="bothSides"/>
            <wp:docPr id="2025095979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768" cy="36137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DE2108" w14:textId="77777777" w:rsidR="005F44A5" w:rsidRDefault="005F44A5">
      <w:pPr>
        <w:pStyle w:val="Standard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7E46653E" w14:textId="2A27CA58" w:rsidR="005F44A5" w:rsidRDefault="00000000">
      <w:pPr>
        <w:pStyle w:val="Standard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30586406" wp14:editId="4A0212F8">
            <wp:simplePos x="0" y="0"/>
            <wp:positionH relativeFrom="column">
              <wp:posOffset>56509</wp:posOffset>
            </wp:positionH>
            <wp:positionV relativeFrom="paragraph">
              <wp:posOffset>119877</wp:posOffset>
            </wp:positionV>
            <wp:extent cx="6219748" cy="1438168"/>
            <wp:effectExtent l="0" t="0" r="0" b="0"/>
            <wp:wrapSquare wrapText="bothSides"/>
            <wp:docPr id="187614946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748" cy="14381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A6FCA0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A366A4E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49906A1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DA03598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634B94C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FB5717A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ECF1922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A03EF96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40B3D35" w14:textId="77777777" w:rsidR="005F44A5" w:rsidRDefault="00000000">
      <w:pPr>
        <w:pStyle w:val="Standard"/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uk-UA"/>
        </w:rPr>
        <w:lastRenderedPageBreak/>
        <w:drawing>
          <wp:inline distT="0" distB="0" distL="0" distR="0" wp14:anchorId="4C9E974C" wp14:editId="7B1F2B54">
            <wp:extent cx="2635940" cy="5240124"/>
            <wp:effectExtent l="0" t="0" r="0" b="0"/>
            <wp:docPr id="1863144597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t="4.065%" b="6.458%"/>
                    <a:stretch>
                      <a:fillRect/>
                    </a:stretch>
                  </pic:blipFill>
                  <pic:spPr>
                    <a:xfrm>
                      <a:off x="0" y="0"/>
                      <a:ext cx="2635940" cy="52401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3813CA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85BF7AF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B39E378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6D845D6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1FC1B61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FB31CA7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55EDFEC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03C155DA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B073C00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4F95A17E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3A614247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40388006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294450A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1D2968D3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58A73879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222E6149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856F380" w14:textId="77777777" w:rsidR="005F44A5" w:rsidRDefault="005F44A5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/>
        </w:rPr>
      </w:pPr>
    </w:p>
    <w:p w14:paraId="6AC8685D" w14:textId="538A5242" w:rsidR="005F44A5" w:rsidRDefault="005F44A5">
      <w:pPr>
        <w:pStyle w:val="Standard"/>
        <w:jc w:val="center"/>
      </w:pPr>
    </w:p>
    <w:sectPr w:rsidR="005F44A5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3C66C8A" w14:textId="77777777" w:rsidR="0030498D" w:rsidRDefault="0030498D">
      <w:r>
        <w:separator/>
      </w:r>
    </w:p>
  </w:endnote>
  <w:endnote w:type="continuationSeparator" w:id="0">
    <w:p w14:paraId="4C0495B1" w14:textId="77777777" w:rsidR="0030498D" w:rsidRDefault="0030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C61D2E9" w14:textId="77777777" w:rsidR="0030498D" w:rsidRDefault="0030498D">
      <w:r>
        <w:rPr>
          <w:color w:val="000000"/>
        </w:rPr>
        <w:separator/>
      </w:r>
    </w:p>
  </w:footnote>
  <w:footnote w:type="continuationSeparator" w:id="0">
    <w:p w14:paraId="2537F107" w14:textId="77777777" w:rsidR="0030498D" w:rsidRDefault="0030498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7045501"/>
    <w:multiLevelType w:val="multilevel"/>
    <w:tmpl w:val="9276445E"/>
    <w:styleLink w:val="NoList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 w16cid:durableId="46951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F44A5"/>
    <w:rsid w:val="0030498D"/>
    <w:rsid w:val="00366A31"/>
    <w:rsid w:val="005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85D55"/>
  <w15:docId w15:val="{FF03CA8A-0CFA-4E48-8B22-B317946B7A0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uppressAutoHyphens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</w:rPr>
  </w:style>
  <w:style w:type="paragraph" w:styleId="a5">
    <w:name w:val="Normal (Web)"/>
    <w:basedOn w:val="Standard"/>
    <w:pPr>
      <w:spacing w:before="14pt" w:after="14pt" w:line="12pt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Kulyk</dc:creator>
  <cp:lastModifiedBy>Yehor Fedorchuk</cp:lastModifiedBy>
  <cp:revision>2</cp:revision>
  <dcterms:created xsi:type="dcterms:W3CDTF">2023-07-07T08:09:00Z</dcterms:created>
  <dcterms:modified xsi:type="dcterms:W3CDTF">2023-07-07T08:09:00Z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