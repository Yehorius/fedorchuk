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62B906E" w14:textId="77777777" w:rsidR="00545E0D" w:rsidRDefault="00545E0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50BC5A" w14:textId="77777777" w:rsidR="00545E0D" w:rsidRDefault="00545E0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456B438" w14:textId="77777777" w:rsidR="00545E0D" w:rsidRDefault="00545E0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4C94EB" w14:textId="77777777" w:rsidR="00545E0D" w:rsidRPr="003111F2" w:rsidRDefault="00545E0D">
      <w:pPr>
        <w:pStyle w:val="Standard"/>
        <w:rPr>
          <w:rFonts w:ascii="Times New Roman" w:hAnsi="Times New Roman"/>
          <w:sz w:val="44"/>
          <w:szCs w:val="44"/>
          <w:lang w:val="ru-RU"/>
        </w:rPr>
      </w:pPr>
    </w:p>
    <w:p w14:paraId="5DF9EDA3" w14:textId="62A17810" w:rsidR="00545E0D" w:rsidRPr="003111F2" w:rsidRDefault="003111F2">
      <w:pPr>
        <w:pStyle w:val="Standard"/>
        <w:jc w:val="center"/>
        <w:rPr>
          <w:sz w:val="44"/>
          <w:szCs w:val="44"/>
          <w:lang w:val="ru-RU"/>
        </w:rPr>
      </w:pPr>
      <w:r w:rsidRPr="003111F2">
        <w:rPr>
          <w:rFonts w:ascii="Times New Roman" w:hAnsi="Times New Roman"/>
          <w:b/>
          <w:bCs/>
          <w:sz w:val="44"/>
          <w:szCs w:val="44"/>
          <w:lang w:val="uk-UA"/>
        </w:rPr>
        <w:t>ЗВІТ</w:t>
      </w:r>
      <w:r w:rsidR="00000000" w:rsidRPr="003111F2">
        <w:rPr>
          <w:rFonts w:ascii="Times New Roman" w:hAnsi="Times New Roman"/>
          <w:b/>
          <w:bCs/>
          <w:sz w:val="44"/>
          <w:szCs w:val="44"/>
          <w:lang w:val="ru-RU"/>
        </w:rPr>
        <w:t xml:space="preserve"> №6</w:t>
      </w:r>
    </w:p>
    <w:p w14:paraId="20A65C14" w14:textId="42DC0075" w:rsidR="00545E0D" w:rsidRPr="003111F2" w:rsidRDefault="003111F2">
      <w:pPr>
        <w:pStyle w:val="Standard"/>
        <w:jc w:val="center"/>
        <w:rPr>
          <w:rFonts w:ascii="Times New Roman" w:hAnsi="Times New Roman"/>
          <w:b/>
          <w:sz w:val="44"/>
          <w:szCs w:val="44"/>
          <w:lang w:val="ru-RU"/>
        </w:rPr>
      </w:pPr>
      <w:proofErr w:type="spellStart"/>
      <w:r w:rsidRPr="003111F2">
        <w:rPr>
          <w:rFonts w:ascii="Times New Roman" w:hAnsi="Times New Roman"/>
          <w:b/>
          <w:sz w:val="44"/>
          <w:szCs w:val="44"/>
          <w:lang w:val="ru-RU"/>
        </w:rPr>
        <w:t>Виконав</w:t>
      </w:r>
      <w:proofErr w:type="spellEnd"/>
      <w:r w:rsidRPr="003111F2">
        <w:rPr>
          <w:rFonts w:ascii="Times New Roman" w:hAnsi="Times New Roman"/>
          <w:b/>
          <w:sz w:val="44"/>
          <w:szCs w:val="44"/>
          <w:lang w:val="ru-RU"/>
        </w:rPr>
        <w:t xml:space="preserve">: Федорчук </w:t>
      </w:r>
      <w:proofErr w:type="spellStart"/>
      <w:r w:rsidRPr="003111F2">
        <w:rPr>
          <w:rFonts w:ascii="Times New Roman" w:hAnsi="Times New Roman"/>
          <w:b/>
          <w:sz w:val="44"/>
          <w:szCs w:val="44"/>
          <w:lang w:val="ru-RU"/>
        </w:rPr>
        <w:t>Єгор</w:t>
      </w:r>
      <w:proofErr w:type="spellEnd"/>
    </w:p>
    <w:p w14:paraId="29273380" w14:textId="77777777" w:rsidR="00545E0D" w:rsidRDefault="00545E0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FEF6CDF" w14:textId="77777777" w:rsidR="00545E0D" w:rsidRDefault="00545E0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3089C4" w14:textId="77777777" w:rsidR="00545E0D" w:rsidRDefault="00545E0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DE2367" w14:textId="77777777" w:rsidR="00545E0D" w:rsidRDefault="00545E0D">
      <w:pPr>
        <w:pStyle w:val="Standard"/>
        <w:ind w:start="177pt" w:firstLine="35.40pt"/>
        <w:rPr>
          <w:rFonts w:ascii="Times New Roman" w:hAnsi="Times New Roman"/>
          <w:sz w:val="28"/>
          <w:szCs w:val="28"/>
          <w:lang w:val="ru-RU"/>
        </w:rPr>
      </w:pPr>
    </w:p>
    <w:p w14:paraId="49010906" w14:textId="77777777" w:rsidR="00545E0D" w:rsidRDefault="00545E0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C40684" w14:textId="77777777" w:rsidR="00545E0D" w:rsidRDefault="00545E0D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63ADFE7" w14:textId="77777777" w:rsidR="00545E0D" w:rsidRDefault="00545E0D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20280C2" w14:textId="77777777" w:rsidR="00545E0D" w:rsidRDefault="00545E0D">
      <w:pPr>
        <w:pStyle w:val="Standard"/>
        <w:rPr>
          <w:lang w:val="ru-RU"/>
        </w:rPr>
      </w:pPr>
    </w:p>
    <w:p w14:paraId="35123E29" w14:textId="77777777" w:rsidR="00545E0D" w:rsidRPr="003111F2" w:rsidRDefault="00000000">
      <w:pPr>
        <w:pStyle w:val="Standard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22594D" wp14:editId="6BC8B1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768" cy="4370740"/>
            <wp:effectExtent l="0" t="0" r="0" b="0"/>
            <wp:wrapSquare wrapText="bothSides"/>
            <wp:docPr id="1924691055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768" cy="43707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  <w:tab/>
      </w:r>
    </w:p>
    <w:p w14:paraId="17E780C4" w14:textId="77777777" w:rsidR="00545E0D" w:rsidRPr="003111F2" w:rsidRDefault="00000000">
      <w:pPr>
        <w:pStyle w:val="Standard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uk-UA"/>
        </w:rPr>
        <w:t>Генерування ключа по ECDSA алгоритму з довжиною ключа 256 біт</w:t>
      </w:r>
    </w:p>
    <w:p w14:paraId="2743AFD4" w14:textId="77777777" w:rsidR="00545E0D" w:rsidRDefault="00545E0D">
      <w:pPr>
        <w:pStyle w:val="Standard"/>
        <w:rPr>
          <w:lang w:val="ru-RU"/>
        </w:rPr>
      </w:pPr>
    </w:p>
    <w:p w14:paraId="6ABD1C93" w14:textId="77777777" w:rsidR="00545E0D" w:rsidRDefault="00545E0D">
      <w:pPr>
        <w:pStyle w:val="Standard"/>
        <w:rPr>
          <w:lang w:val="ru-RU"/>
        </w:rPr>
      </w:pPr>
    </w:p>
    <w:p w14:paraId="73FE14F5" w14:textId="77777777" w:rsidR="00545E0D" w:rsidRDefault="00545E0D">
      <w:pPr>
        <w:pStyle w:val="Standard"/>
        <w:rPr>
          <w:lang w:val="ru-RU"/>
        </w:rPr>
      </w:pPr>
    </w:p>
    <w:p w14:paraId="7576E7DF" w14:textId="77777777" w:rsidR="00545E0D" w:rsidRDefault="00545E0D">
      <w:pPr>
        <w:pStyle w:val="Standard"/>
        <w:rPr>
          <w:lang w:val="ru-RU"/>
        </w:rPr>
      </w:pPr>
    </w:p>
    <w:p w14:paraId="6DAA535D" w14:textId="77777777" w:rsidR="00545E0D" w:rsidRDefault="00545E0D">
      <w:pPr>
        <w:pStyle w:val="Standard"/>
        <w:rPr>
          <w:lang w:val="ru-RU"/>
        </w:rPr>
      </w:pPr>
    </w:p>
    <w:p w14:paraId="3A4D12A4" w14:textId="77777777" w:rsidR="00545E0D" w:rsidRDefault="00545E0D">
      <w:pPr>
        <w:pStyle w:val="Standard"/>
        <w:rPr>
          <w:lang w:val="ru-RU"/>
        </w:rPr>
      </w:pPr>
    </w:p>
    <w:p w14:paraId="39D10129" w14:textId="77777777" w:rsidR="00545E0D" w:rsidRDefault="00545E0D">
      <w:pPr>
        <w:pStyle w:val="Standard"/>
        <w:rPr>
          <w:lang w:val="ru-RU"/>
        </w:rPr>
      </w:pPr>
    </w:p>
    <w:p w14:paraId="222644BC" w14:textId="77777777" w:rsidR="00545E0D" w:rsidRDefault="00545E0D">
      <w:pPr>
        <w:pStyle w:val="Standard"/>
        <w:rPr>
          <w:lang w:val="ru-RU"/>
        </w:rPr>
      </w:pPr>
    </w:p>
    <w:p w14:paraId="312794AC" w14:textId="77777777" w:rsidR="00545E0D" w:rsidRDefault="00545E0D">
      <w:pPr>
        <w:pStyle w:val="Standard"/>
        <w:rPr>
          <w:lang w:val="ru-RU"/>
        </w:rPr>
      </w:pPr>
    </w:p>
    <w:p w14:paraId="567F630C" w14:textId="77777777" w:rsidR="00545E0D" w:rsidRDefault="00545E0D">
      <w:pPr>
        <w:pStyle w:val="Standard"/>
        <w:rPr>
          <w:lang w:val="ru-RU"/>
        </w:rPr>
      </w:pPr>
    </w:p>
    <w:p w14:paraId="7007B805" w14:textId="77777777" w:rsidR="00545E0D" w:rsidRDefault="00545E0D">
      <w:pPr>
        <w:pStyle w:val="Standard"/>
        <w:rPr>
          <w:lang w:val="ru-RU"/>
        </w:rPr>
      </w:pPr>
    </w:p>
    <w:p w14:paraId="732B90E6" w14:textId="77777777" w:rsidR="00545E0D" w:rsidRDefault="00545E0D">
      <w:pPr>
        <w:pStyle w:val="Standard"/>
        <w:rPr>
          <w:lang w:val="ru-RU"/>
        </w:rPr>
      </w:pPr>
    </w:p>
    <w:p w14:paraId="6962B5C6" w14:textId="77777777" w:rsidR="00545E0D" w:rsidRDefault="00545E0D">
      <w:pPr>
        <w:pStyle w:val="Standard"/>
        <w:rPr>
          <w:lang w:val="ru-RU"/>
        </w:rPr>
      </w:pPr>
    </w:p>
    <w:p w14:paraId="0AE44E44" w14:textId="77777777" w:rsidR="00545E0D" w:rsidRPr="003111F2" w:rsidRDefault="00000000">
      <w:pPr>
        <w:pStyle w:val="Standard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5E6123" wp14:editId="78C12A64">
            <wp:simplePos x="0" y="0"/>
            <wp:positionH relativeFrom="column">
              <wp:posOffset>-394335</wp:posOffset>
            </wp:positionH>
            <wp:positionV relativeFrom="paragraph">
              <wp:posOffset>403863</wp:posOffset>
            </wp:positionV>
            <wp:extent cx="6637016" cy="4966335"/>
            <wp:effectExtent l="0" t="0" r="0" b="5715"/>
            <wp:wrapSquare wrapText="bothSides"/>
            <wp:docPr id="1958303755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16" cy="49663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39B384E" w14:textId="77777777" w:rsidR="00545E0D" w:rsidRDefault="00545E0D">
      <w:pPr>
        <w:pStyle w:val="Standard"/>
        <w:rPr>
          <w:lang w:val="ru-RU"/>
        </w:rPr>
      </w:pPr>
    </w:p>
    <w:p w14:paraId="24CBEB9E" w14:textId="77777777" w:rsidR="00545E0D" w:rsidRDefault="00545E0D">
      <w:pPr>
        <w:pStyle w:val="Standard"/>
        <w:rPr>
          <w:lang w:val="ru-RU"/>
        </w:rPr>
      </w:pPr>
    </w:p>
    <w:p w14:paraId="3E1AD9CD" w14:textId="77777777" w:rsidR="00545E0D" w:rsidRPr="003111F2" w:rsidRDefault="00000000">
      <w:pPr>
        <w:pStyle w:val="Standard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48"/>
          <w:szCs w:val="48"/>
          <w:lang w:val="uk-UA"/>
        </w:rPr>
        <w:t>Генерація ключа з довжиною в 384 біт і, відповідно, з більшою еліптичною кривою</w:t>
      </w:r>
    </w:p>
    <w:sectPr w:rsidR="00545E0D" w:rsidRPr="003111F2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2CDADB7" w14:textId="77777777" w:rsidR="004604A0" w:rsidRDefault="004604A0">
      <w:r>
        <w:separator/>
      </w:r>
    </w:p>
  </w:endnote>
  <w:endnote w:type="continuationSeparator" w:id="0">
    <w:p w14:paraId="76E929B1" w14:textId="77777777" w:rsidR="004604A0" w:rsidRDefault="0046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703CB4E" w14:textId="77777777" w:rsidR="004604A0" w:rsidRDefault="004604A0">
      <w:r>
        <w:rPr>
          <w:color w:val="000000"/>
        </w:rPr>
        <w:separator/>
      </w:r>
    </w:p>
  </w:footnote>
  <w:footnote w:type="continuationSeparator" w:id="0">
    <w:p w14:paraId="65CCD4A5" w14:textId="77777777" w:rsidR="004604A0" w:rsidRDefault="004604A0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132774D0"/>
    <w:multiLevelType w:val="multilevel"/>
    <w:tmpl w:val="53EA8F9E"/>
    <w:styleLink w:val="NoList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29152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45E0D"/>
    <w:rsid w:val="003111F2"/>
    <w:rsid w:val="004604A0"/>
    <w:rsid w:val="0054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E3D3C"/>
  <w15:docId w15:val="{407D0F46-370C-4DC0-8BC0-7062C29EF22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a5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Yehor Fedorchuk</cp:lastModifiedBy>
  <cp:revision>2</cp:revision>
  <dcterms:created xsi:type="dcterms:W3CDTF">2023-07-07T08:08:00Z</dcterms:created>
  <dcterms:modified xsi:type="dcterms:W3CDTF">2023-07-07T08:08:00Z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