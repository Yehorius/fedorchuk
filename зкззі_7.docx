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ACD0B4A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37114A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9F2403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358904" w14:textId="77777777" w:rsidR="002E5242" w:rsidRDefault="002E52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AD63717" w14:textId="10F7ADDC" w:rsidR="002E5242" w:rsidRPr="00A363D7" w:rsidRDefault="00A363D7">
      <w:pPr>
        <w:pStyle w:val="Standard"/>
        <w:jc w:val="center"/>
        <w:rPr>
          <w:b/>
          <w:bCs/>
          <w:sz w:val="44"/>
          <w:szCs w:val="44"/>
          <w:lang w:val="ru-RU"/>
        </w:rPr>
      </w:pPr>
      <w:r w:rsidRPr="00A363D7"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  <w:r w:rsidR="00000000" w:rsidRPr="00A363D7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№7</w:t>
      </w:r>
    </w:p>
    <w:p w14:paraId="722480A8" w14:textId="76305DD5" w:rsidR="002E5242" w:rsidRPr="00A363D7" w:rsidRDefault="00A363D7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proofErr w:type="spellStart"/>
      <w:r w:rsidRPr="00A363D7">
        <w:rPr>
          <w:rFonts w:ascii="Times New Roman" w:hAnsi="Times New Roman" w:cs="Times New Roman"/>
          <w:b/>
          <w:bCs/>
          <w:sz w:val="44"/>
          <w:szCs w:val="44"/>
          <w:lang w:val="ru-RU"/>
        </w:rPr>
        <w:t>Виконав</w:t>
      </w:r>
      <w:proofErr w:type="spellEnd"/>
      <w:r w:rsidRPr="00A363D7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Федорчук </w:t>
      </w:r>
      <w:proofErr w:type="spellStart"/>
      <w:r w:rsidRPr="00A363D7">
        <w:rPr>
          <w:rFonts w:ascii="Times New Roman" w:hAnsi="Times New Roman" w:cs="Times New Roman"/>
          <w:b/>
          <w:bCs/>
          <w:sz w:val="44"/>
          <w:szCs w:val="44"/>
          <w:lang w:val="ru-RU"/>
        </w:rPr>
        <w:t>Єгор</w:t>
      </w:r>
      <w:proofErr w:type="spellEnd"/>
    </w:p>
    <w:p w14:paraId="333DCEF5" w14:textId="77777777" w:rsidR="002E5242" w:rsidRDefault="002E524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395828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7D77D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2B1E6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353EF6" w14:textId="77777777" w:rsidR="002E5242" w:rsidRDefault="00000000">
      <w:pPr>
        <w:pStyle w:val="Standard"/>
        <w:ind w:start="177pt" w:firstLine="35.40p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52BD5C3A" w14:textId="77777777" w:rsidR="002E5242" w:rsidRDefault="002E5242">
      <w:pPr>
        <w:pStyle w:val="Standard"/>
        <w:ind w:start="177pt" w:firstLine="35.40pt"/>
        <w:rPr>
          <w:rFonts w:ascii="Times New Roman" w:hAnsi="Times New Roman" w:cs="Times New Roman"/>
          <w:sz w:val="28"/>
          <w:szCs w:val="28"/>
          <w:lang w:val="ru-RU"/>
        </w:rPr>
      </w:pPr>
    </w:p>
    <w:p w14:paraId="4587F663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0F93F6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E433FF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F61F78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72C05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1AE6DF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33AB24" w14:textId="77777777" w:rsidR="00A363D7" w:rsidRDefault="00A363D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03FB3A" w14:textId="77777777" w:rsidR="002E5242" w:rsidRDefault="002E52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98995" w14:textId="77777777" w:rsidR="002E5242" w:rsidRDefault="002E524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3E6BE57" w14:textId="77777777" w:rsidR="002E5242" w:rsidRDefault="00000000">
      <w:pPr>
        <w:jc w:val="center"/>
      </w:pPr>
      <w:r>
        <w:rPr>
          <w:rFonts w:ascii="Times New Roman" w:eastAsia="Times New Roman" w:hAnsi="Times New Roman" w:cs="Times New Roman"/>
          <w:b/>
          <w:noProof/>
          <w:sz w:val="38"/>
          <w:szCs w:val="44"/>
          <w:lang w:val="uk-UA" w:eastAsia="uk-UA"/>
        </w:rPr>
        <w:lastRenderedPageBreak/>
        <w:drawing>
          <wp:inline distT="0" distB="0" distL="0" distR="0" wp14:anchorId="4B964FD4" wp14:editId="608161F6">
            <wp:extent cx="4574999" cy="2778953"/>
            <wp:effectExtent l="0" t="0" r="0" b="2347"/>
            <wp:docPr id="2146983568" name="Рисунок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999" cy="2778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0D25F" w14:textId="77777777" w:rsidR="002E5242" w:rsidRDefault="002E5242">
      <w:pPr>
        <w:jc w:val="center"/>
      </w:pPr>
    </w:p>
    <w:p w14:paraId="32D21024" w14:textId="77777777" w:rsidR="002E5242" w:rsidRDefault="00000000">
      <w:pPr>
        <w:ind w:firstLine="36pt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drawing>
          <wp:inline distT="0" distB="0" distL="0" distR="0" wp14:anchorId="5E98146D" wp14:editId="0B546F52">
            <wp:extent cx="4934084" cy="4059835"/>
            <wp:effectExtent l="0" t="0" r="0" b="0"/>
            <wp:docPr id="1418670755" name="Рисунок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/>
                    <a:srcRect l="28.363%" t="17.4%" r="25.397%" b="7.901%"/>
                    <a:stretch>
                      <a:fillRect/>
                    </a:stretch>
                  </pic:blipFill>
                  <pic:spPr>
                    <a:xfrm>
                      <a:off x="0" y="0"/>
                      <a:ext cx="4934084" cy="4059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C211C4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3305A2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DA405E4" w14:textId="77777777" w:rsidR="002E5242" w:rsidRDefault="00000000">
      <w:pPr>
        <w:ind w:firstLine="36pt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413F4879" wp14:editId="33CC1FD3">
            <wp:extent cx="5418286" cy="4282811"/>
            <wp:effectExtent l="0" t="0" r="0" b="3439"/>
            <wp:docPr id="148638597" name="Рисунок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86" cy="42828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830194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4E04714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B13D2EF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29000A7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975DAB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95556DC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9F1F35D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2120E87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9C41F6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3F62590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50BC90D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02CB2FF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DDB87C0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9F3A38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2D60F13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390CFDE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274807F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A72673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EC00083" w14:textId="77777777" w:rsidR="002E5242" w:rsidRDefault="00000000">
      <w:pPr>
        <w:ind w:firstLine="36pt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38EDC1A3" wp14:editId="142A57D8">
            <wp:extent cx="4818028" cy="3555379"/>
            <wp:effectExtent l="0" t="0" r="1622" b="6971"/>
            <wp:docPr id="1361150613" name="Рисунок 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028" cy="35553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6288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B7C8506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3081ECF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992BDB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D842EF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30B1A7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C0230EC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B1BBFB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2961A8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383B70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F11849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E18C17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6C3C56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F79F1D0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43EA523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251EAD5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BAAD348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3784C3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90FE83D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24D507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9B06B91" w14:textId="24394F29" w:rsidR="002E5242" w:rsidRPr="00A363D7" w:rsidRDefault="00000000">
      <w:pPr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3778B3D7" wp14:editId="2C9805B0">
            <wp:extent cx="5974598" cy="2850129"/>
            <wp:effectExtent l="0" t="0" r="7102" b="7371"/>
            <wp:docPr id="1078179103" name="Рисунок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1B75FC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88A3C5C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A3A59E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B97F3D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F737CA5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C81761E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D9D553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7DBADB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1A369D8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52057B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4D0DB1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B711D1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D7646EF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D8C2C86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594C12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6C30960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34B8CA8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45FC845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992E497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35879C8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444AA20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93F578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E0CCD73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3C328999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9D57DB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0E457642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9D6774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3A9B1B5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30135654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0E3ABBB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9400F41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06BA426" w14:textId="77777777" w:rsidR="002E5242" w:rsidRDefault="00000000">
      <w:pPr>
        <w:ind w:firstLine="36pt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5F1F0ED2" wp14:editId="45887EFB">
            <wp:extent cx="6012701" cy="3810332"/>
            <wp:effectExtent l="0" t="0" r="7099" b="0"/>
            <wp:docPr id="1726428855" name="Рисунок 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853BF7" w14:textId="77777777" w:rsidR="002E5242" w:rsidRDefault="002E5242">
      <w:pPr>
        <w:ind w:firstLine="36pt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DC00903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3B267FB9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EFEA88F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A955350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DA9E3F9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99BC557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57EE5413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D1C42F4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7041739D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19FD3A4F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22B2AE4F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3BD5DCB9" w14:textId="77777777" w:rsidR="002E5242" w:rsidRDefault="002E5242">
      <w:pPr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692781BB" w14:textId="77777777" w:rsidR="002E5242" w:rsidRDefault="00000000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207C4438" wp14:editId="5A51D46F">
            <wp:extent cx="4633365" cy="4099913"/>
            <wp:effectExtent l="0" t="0" r="0" b="0"/>
            <wp:docPr id="786669068" name="Рисунок 9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5" cy="40999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27897D" w14:textId="77777777" w:rsidR="002E5242" w:rsidRDefault="00000000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44"/>
          <w:lang w:val="uk-UA" w:eastAsia="uk-UA"/>
        </w:rPr>
        <w:drawing>
          <wp:inline distT="0" distB="0" distL="0" distR="0" wp14:anchorId="104F9A17" wp14:editId="58D7302F">
            <wp:extent cx="4755291" cy="3292123"/>
            <wp:effectExtent l="0" t="0" r="7209" b="3527"/>
            <wp:docPr id="328030041" name="Рисунок 10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1" cy="32921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D223B4" w14:textId="77777777" w:rsidR="002E5242" w:rsidRDefault="002E5242">
      <w:pPr>
        <w:jc w:val="center"/>
        <w:rPr>
          <w:rFonts w:ascii="Times New Roman" w:eastAsia="Times New Roman" w:hAnsi="Times New Roman" w:cs="Times New Roman"/>
          <w:sz w:val="28"/>
          <w:szCs w:val="44"/>
          <w:lang w:val="ru-RU" w:eastAsia="ru-RU"/>
        </w:rPr>
      </w:pPr>
    </w:p>
    <w:p w14:paraId="48464A1F" w14:textId="77777777" w:rsidR="002E5242" w:rsidRDefault="002E5242">
      <w:pPr>
        <w:pStyle w:val="Standard"/>
        <w:rPr>
          <w:rFonts w:ascii="Times New Roman" w:hAnsi="Times New Roman" w:cs="Times New Roman"/>
          <w:lang w:val="uk-UA"/>
        </w:rPr>
      </w:pPr>
    </w:p>
    <w:sectPr w:rsidR="002E5242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C89FCB2" w14:textId="77777777" w:rsidR="00EE20E3" w:rsidRDefault="00EE20E3">
      <w:r>
        <w:separator/>
      </w:r>
    </w:p>
  </w:endnote>
  <w:endnote w:type="continuationSeparator" w:id="0">
    <w:p w14:paraId="3F8C6A03" w14:textId="77777777" w:rsidR="00EE20E3" w:rsidRDefault="00E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54AE8E7" w14:textId="77777777" w:rsidR="00EE20E3" w:rsidRDefault="00EE20E3">
      <w:r>
        <w:rPr>
          <w:color w:val="000000"/>
        </w:rPr>
        <w:separator/>
      </w:r>
    </w:p>
  </w:footnote>
  <w:footnote w:type="continuationSeparator" w:id="0">
    <w:p w14:paraId="67D63CDB" w14:textId="77777777" w:rsidR="00EE20E3" w:rsidRDefault="00EE20E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354818"/>
    <w:multiLevelType w:val="multilevel"/>
    <w:tmpl w:val="E4B81FF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" w15:restartNumberingAfterBreak="0">
    <w:nsid w:val="0CB47DEE"/>
    <w:multiLevelType w:val="multilevel"/>
    <w:tmpl w:val="DA90604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" w15:restartNumberingAfterBreak="0">
    <w:nsid w:val="1E7951CA"/>
    <w:multiLevelType w:val="multilevel"/>
    <w:tmpl w:val="0CDA6F74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 w15:restartNumberingAfterBreak="0">
    <w:nsid w:val="51072CE7"/>
    <w:multiLevelType w:val="multilevel"/>
    <w:tmpl w:val="93FCB10C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4" w15:restartNumberingAfterBreak="0">
    <w:nsid w:val="5F2A0E18"/>
    <w:multiLevelType w:val="multilevel"/>
    <w:tmpl w:val="E186872C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5" w15:restartNumberingAfterBreak="0">
    <w:nsid w:val="692B735C"/>
    <w:multiLevelType w:val="multilevel"/>
    <w:tmpl w:val="E6607774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6" w15:restartNumberingAfterBreak="0">
    <w:nsid w:val="6A3C59A5"/>
    <w:multiLevelType w:val="multilevel"/>
    <w:tmpl w:val="D478C07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 w16cid:durableId="123742100">
    <w:abstractNumId w:val="2"/>
  </w:num>
  <w:num w:numId="2" w16cid:durableId="190916547">
    <w:abstractNumId w:val="5"/>
  </w:num>
  <w:num w:numId="3" w16cid:durableId="922837959">
    <w:abstractNumId w:val="1"/>
  </w:num>
  <w:num w:numId="4" w16cid:durableId="15930938">
    <w:abstractNumId w:val="0"/>
  </w:num>
  <w:num w:numId="5" w16cid:durableId="1422530826">
    <w:abstractNumId w:val="6"/>
  </w:num>
  <w:num w:numId="6" w16cid:durableId="1549757169">
    <w:abstractNumId w:val="3"/>
  </w:num>
  <w:num w:numId="7" w16cid:durableId="30863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5242"/>
    <w:rsid w:val="002E5242"/>
    <w:rsid w:val="00A363D7"/>
    <w:rsid w:val="00E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B2390"/>
  <w15:docId w15:val="{FC3C5A0F-6155-4029-9D4E-11856B8FD3D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7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6">
    <w:name w:val="List Paragraph"/>
    <w:basedOn w:val="a"/>
    <w:pPr>
      <w:widowControl/>
      <w:suppressAutoHyphens w:val="0"/>
      <w:spacing w:after="8pt" w:line="12.70pt" w:lineRule="auto"/>
      <w:ind w:start="36pt"/>
      <w:contextualSpacing/>
      <w:textAlignment w:val="auto"/>
    </w:pPr>
    <w:rPr>
      <w:rFonts w:cs="Times New Roman"/>
      <w:kern w:val="0"/>
    </w:rPr>
  </w:style>
  <w:style w:type="numbering" w:customStyle="1" w:styleId="NoList1">
    <w:name w:val="No List_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6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fontTable" Target="fontTable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2023-07-07T08:13:00Z</dcterms:created>
  <dcterms:modified xsi:type="dcterms:W3CDTF">2023-07-07T08:13:00Z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